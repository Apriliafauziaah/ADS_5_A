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06" w:rsidRPr="002E0E6E" w:rsidRDefault="002E0E6E" w:rsidP="00A42E06">
      <w:pPr>
        <w:pStyle w:val="Title"/>
        <w:jc w:val="right"/>
      </w:pPr>
      <w:r>
        <w:t>Sistem Informasi Recruitment Relawan</w:t>
      </w:r>
    </w:p>
    <w:p w:rsidR="00CD2E3F" w:rsidRPr="002E0E6E" w:rsidRDefault="009768C0">
      <w:pPr>
        <w:pStyle w:val="Title"/>
        <w:jc w:val="right"/>
      </w:pPr>
      <w:fldSimple w:instr="title  \* Mergeformat ">
        <w:r w:rsidR="00090EB1">
          <w:t xml:space="preserve">Use Case </w:t>
        </w:r>
        <w:r w:rsidR="002E0E6E">
          <w:t>Description</w:t>
        </w:r>
        <w:r w:rsidR="00090EB1">
          <w:t xml:space="preserve">: </w:t>
        </w:r>
      </w:fldSimple>
      <w:r w:rsidR="002E0E6E">
        <w:t>Pendaftaran Akun</w:t>
      </w:r>
    </w:p>
    <w:p w:rsidR="00CD2E3F" w:rsidRDefault="00CD2E3F">
      <w:pPr>
        <w:pStyle w:val="Title"/>
        <w:jc w:val="right"/>
      </w:pPr>
    </w:p>
    <w:p w:rsidR="00CD2E3F" w:rsidRDefault="00090EB1">
      <w:pPr>
        <w:pStyle w:val="Title"/>
        <w:jc w:val="right"/>
        <w:rPr>
          <w:sz w:val="28"/>
          <w:lang w:val="id-ID"/>
        </w:rPr>
      </w:pPr>
      <w:r>
        <w:rPr>
          <w:sz w:val="28"/>
        </w:rPr>
        <w:t>By:</w:t>
      </w:r>
    </w:p>
    <w:p w:rsidR="00AA77E8" w:rsidRDefault="002E0E6E" w:rsidP="00AA77E8">
      <w:pPr>
        <w:jc w:val="right"/>
      </w:pPr>
      <w:r>
        <w:t>Alam Asrorul Haq ()</w:t>
      </w:r>
    </w:p>
    <w:p w:rsidR="002E0E6E" w:rsidRDefault="002E0E6E" w:rsidP="00AA77E8">
      <w:pPr>
        <w:jc w:val="right"/>
      </w:pPr>
      <w:r>
        <w:t>Aprilia Fauziah ()</w:t>
      </w:r>
    </w:p>
    <w:p w:rsidR="002E0E6E" w:rsidRPr="002E0E6E" w:rsidRDefault="002E0E6E" w:rsidP="00AA77E8">
      <w:pPr>
        <w:jc w:val="right"/>
      </w:pPr>
      <w:r>
        <w:t>Gamma Fitrian Permadi ()</w:t>
      </w:r>
    </w:p>
    <w:p w:rsidR="00CD2E3F" w:rsidRDefault="00CD2E3F"/>
    <w:p w:rsidR="00CD2E3F" w:rsidRDefault="00CD2E3F"/>
    <w:p w:rsidR="00CD2E3F" w:rsidRDefault="00CD2E3F">
      <w:pPr>
        <w:pStyle w:val="BodyText"/>
      </w:pPr>
    </w:p>
    <w:p w:rsidR="00CD2E3F" w:rsidRDefault="00CD2E3F">
      <w:pPr>
        <w:pStyle w:val="BodyText"/>
      </w:pPr>
    </w:p>
    <w:p w:rsidR="00CD2E3F" w:rsidRDefault="00CD2E3F">
      <w:pPr>
        <w:sectPr w:rsidR="00CD2E3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D2E3F" w:rsidRDefault="00CD2E3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E3F"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D2E3F">
        <w:tc>
          <w:tcPr>
            <w:tcW w:w="2304" w:type="dxa"/>
          </w:tcPr>
          <w:p w:rsidR="00CD2E3F" w:rsidRDefault="00663173" w:rsidP="00663173">
            <w:pPr>
              <w:pStyle w:val="Tabletext"/>
              <w:jc w:val="center"/>
            </w:pPr>
            <w:r>
              <w:rPr>
                <w:lang w:val="id-ID"/>
              </w:rPr>
              <w:t>15/10/2011</w:t>
            </w:r>
          </w:p>
        </w:tc>
        <w:tc>
          <w:tcPr>
            <w:tcW w:w="1152" w:type="dxa"/>
          </w:tcPr>
          <w:p w:rsidR="00CD2E3F" w:rsidRPr="00663173" w:rsidRDefault="00663173" w:rsidP="00663173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1.0</w:t>
            </w:r>
          </w:p>
        </w:tc>
        <w:tc>
          <w:tcPr>
            <w:tcW w:w="3744" w:type="dxa"/>
          </w:tcPr>
          <w:p w:rsidR="00CD2E3F" w:rsidRPr="00663173" w:rsidRDefault="00663173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Draft pembuatan Request Order</w:t>
            </w:r>
          </w:p>
        </w:tc>
        <w:tc>
          <w:tcPr>
            <w:tcW w:w="2304" w:type="dxa"/>
          </w:tcPr>
          <w:p w:rsidR="00CD2E3F" w:rsidRPr="00432399" w:rsidRDefault="002E0E6E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 w:rsidP="00832B4C">
            <w:pPr>
              <w:pStyle w:val="Tabletext"/>
              <w:jc w:val="center"/>
            </w:pPr>
            <w:r>
              <w:rPr>
                <w:lang w:val="id-ID"/>
              </w:rPr>
              <w:t>29/10/2011</w:t>
            </w:r>
          </w:p>
        </w:tc>
        <w:tc>
          <w:tcPr>
            <w:tcW w:w="1152" w:type="dxa"/>
          </w:tcPr>
          <w:p w:rsidR="00AC338D" w:rsidRPr="00663173" w:rsidRDefault="00AC338D" w:rsidP="00832B4C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1.1</w:t>
            </w:r>
          </w:p>
        </w:tc>
        <w:tc>
          <w:tcPr>
            <w:tcW w:w="3744" w:type="dxa"/>
          </w:tcPr>
          <w:p w:rsidR="00AC338D" w:rsidRPr="00663173" w:rsidRDefault="00AC338D" w:rsidP="00832B4C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Update Flow of Events</w:t>
            </w:r>
          </w:p>
        </w:tc>
        <w:tc>
          <w:tcPr>
            <w:tcW w:w="2304" w:type="dxa"/>
          </w:tcPr>
          <w:p w:rsidR="00AC338D" w:rsidRPr="00432399" w:rsidRDefault="002E0E6E" w:rsidP="00832B4C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</w:tbl>
    <w:p w:rsidR="00CD2E3F" w:rsidRDefault="00CD2E3F"/>
    <w:p w:rsidR="00CD2E3F" w:rsidRDefault="00CD2E3F">
      <w:pPr>
        <w:pStyle w:val="Title"/>
      </w:pPr>
      <w:r>
        <w:br w:type="page"/>
      </w:r>
      <w:r>
        <w:lastRenderedPageBreak/>
        <w:t>Table of Contents</w:t>
      </w:r>
    </w:p>
    <w:p w:rsidR="00227EBE" w:rsidRDefault="00631C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CD2E3F">
        <w:instrText xml:space="preserve"> TOC \o "1-3" </w:instrText>
      </w:r>
      <w:r>
        <w:fldChar w:fldCharType="separate"/>
      </w:r>
      <w:r w:rsidR="00227EBE">
        <w:rPr>
          <w:noProof/>
        </w:rPr>
        <w:t>1.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Request Order</w:t>
      </w:r>
      <w:r w:rsidR="00227EBE">
        <w:rPr>
          <w:noProof/>
        </w:rPr>
        <w:tab/>
      </w:r>
      <w:r>
        <w:rPr>
          <w:noProof/>
        </w:rPr>
        <w:fldChar w:fldCharType="begin"/>
      </w:r>
      <w:r w:rsidR="00227EBE">
        <w:rPr>
          <w:noProof/>
        </w:rPr>
        <w:instrText xml:space="preserve"> PAGEREF _Toc306633417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_Toc306633418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 w:rsidP="002E0E6E">
      <w:pPr>
        <w:rPr>
          <w:noProof/>
        </w:rPr>
      </w:pPr>
      <w:r>
        <w:rPr>
          <w:rFonts w:eastAsiaTheme="minorEastAsia"/>
        </w:rPr>
        <w:t xml:space="preserve">         1.2      Actor</w:t>
      </w:r>
      <w:r w:rsidR="00227EB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_Toc306633422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E0E6E" w:rsidRDefault="002E0E6E" w:rsidP="002E0E6E">
      <w:pPr>
        <w:rPr>
          <w:noProof/>
        </w:rPr>
      </w:pPr>
    </w:p>
    <w:p w:rsidR="002E0E6E" w:rsidRDefault="002E0E6E" w:rsidP="002E0E6E">
      <w:pP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      Trigger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4   </w:t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Pre-Conditions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_Toc306633423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Normal Condition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_Toc306633424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_Toc306633425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E0E6E" w:rsidRPr="002E0E6E" w:rsidRDefault="002E0E6E" w:rsidP="002E0E6E">
      <w:pPr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 xml:space="preserve">Exception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:rsidR="00CD2E3F" w:rsidRPr="0084613A" w:rsidRDefault="00631C5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D2E3F">
        <w:br w:type="page"/>
      </w:r>
      <w:fldSimple w:instr="title  \* Mergeformat ">
        <w:r w:rsidR="00090EB1">
          <w:t xml:space="preserve">Use Case </w:t>
        </w:r>
        <w:r w:rsidR="0084613A">
          <w:t>Description</w:t>
        </w:r>
        <w:r w:rsidR="00090EB1">
          <w:t xml:space="preserve">: </w:t>
        </w:r>
      </w:fldSimple>
      <w:r w:rsidR="00A54D87">
        <w:t>Pilih Jadwal</w:t>
      </w:r>
    </w:p>
    <w:p w:rsidR="00CD2E3F" w:rsidRDefault="0084613A">
      <w:pPr>
        <w:pStyle w:val="Heading1"/>
      </w:pPr>
      <w:bookmarkStart w:id="0" w:name="_Toc423410238"/>
      <w:bookmarkStart w:id="1" w:name="_Toc425054504"/>
      <w:r>
        <w:t>Pendaftaran Akun</w:t>
      </w:r>
    </w:p>
    <w:p w:rsidR="00CD2E3F" w:rsidRPr="000172EE" w:rsidRDefault="00CD2E3F">
      <w:pPr>
        <w:pStyle w:val="Heading2"/>
        <w:rPr>
          <w:sz w:val="22"/>
          <w:szCs w:val="22"/>
        </w:rPr>
      </w:pPr>
      <w:bookmarkStart w:id="2" w:name="_Toc306633418"/>
      <w:r w:rsidRPr="000172EE">
        <w:rPr>
          <w:sz w:val="22"/>
          <w:szCs w:val="22"/>
        </w:rPr>
        <w:t>Brief Description</w:t>
      </w:r>
      <w:bookmarkEnd w:id="0"/>
      <w:bookmarkEnd w:id="1"/>
      <w:bookmarkEnd w:id="2"/>
    </w:p>
    <w:p w:rsidR="00CD2E3F" w:rsidRDefault="00A54D87" w:rsidP="00805686">
      <w:pPr>
        <w:pStyle w:val="InfoBlue"/>
      </w:pPr>
      <w:r>
        <w:t xml:space="preserve">Calon Relawan memilih </w:t>
      </w:r>
      <w:r w:rsidR="005A3664">
        <w:t>Melakuakn login untuk memiliki akses lebihdalam keanggotaan</w:t>
      </w:r>
    </w:p>
    <w:p w:rsidR="00056E23" w:rsidRPr="000172EE" w:rsidRDefault="00056E23" w:rsidP="00056E2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Actor</w:t>
      </w:r>
    </w:p>
    <w:p w:rsidR="00056E23" w:rsidRPr="00056E23" w:rsidRDefault="00056E23" w:rsidP="00056E23">
      <w:pPr>
        <w:pStyle w:val="InfoBlue"/>
      </w:pPr>
      <w:r>
        <w:t>Relawan</w:t>
      </w:r>
    </w:p>
    <w:p w:rsidR="00CD2E3F" w:rsidRDefault="00056E23">
      <w:pPr>
        <w:pStyle w:val="Heading1"/>
        <w:widowControl/>
      </w:pPr>
      <w:r>
        <w:t>Trigger</w:t>
      </w:r>
    </w:p>
    <w:p w:rsidR="00056E23" w:rsidRPr="00056E23" w:rsidRDefault="00056E23" w:rsidP="00056E23">
      <w:pPr>
        <w:spacing w:line="360" w:lineRule="auto"/>
        <w:rPr>
          <w:i/>
          <w:color w:val="0000FF"/>
        </w:rPr>
      </w:pPr>
      <w:bookmarkStart w:id="3" w:name="_Toc423410251"/>
      <w:bookmarkStart w:id="4" w:name="_Toc425054510"/>
      <w:bookmarkStart w:id="5" w:name="_Toc306633422"/>
      <w:r w:rsidRPr="000B08B6">
        <w:rPr>
          <w:i/>
          <w:color w:val="0000FF"/>
          <w:lang w:val="id-ID"/>
        </w:rPr>
        <w:tab/>
      </w:r>
      <w:r>
        <w:rPr>
          <w:i/>
          <w:color w:val="0000FF"/>
        </w:rPr>
        <w:t>Adanya Bencana Alam, Type : External</w:t>
      </w:r>
    </w:p>
    <w:bookmarkEnd w:id="3"/>
    <w:bookmarkEnd w:id="4"/>
    <w:bookmarkEnd w:id="5"/>
    <w:p w:rsidR="00CD2E3F" w:rsidRDefault="00056E23">
      <w:pPr>
        <w:pStyle w:val="Heading1"/>
      </w:pPr>
      <w:r>
        <w:t>Pre-Conditions</w:t>
      </w:r>
    </w:p>
    <w:p w:rsidR="00C91FDE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r w:rsidRPr="00056E23">
        <w:rPr>
          <w:b w:val="0"/>
          <w:i/>
          <w:color w:val="0000FF"/>
        </w:rPr>
        <w:t xml:space="preserve">Sistem menyiapkan form </w:t>
      </w:r>
      <w:r w:rsidR="005A3664">
        <w:rPr>
          <w:b w:val="0"/>
          <w:i/>
          <w:color w:val="0000FF"/>
        </w:rPr>
        <w:t>Login</w:t>
      </w:r>
    </w:p>
    <w:p w:rsid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</w:rPr>
      </w:pPr>
      <w:r w:rsidRPr="00056E23">
        <w:rPr>
          <w:b w:val="0"/>
          <w:i/>
          <w:color w:val="0000FF"/>
        </w:rPr>
        <w:t>R</w:t>
      </w:r>
      <w:r w:rsidR="00BA1A33">
        <w:rPr>
          <w:b w:val="0"/>
          <w:i/>
          <w:color w:val="0000FF"/>
        </w:rPr>
        <w:t xml:space="preserve">elawan </w:t>
      </w:r>
      <w:r w:rsidR="005A3664">
        <w:rPr>
          <w:b w:val="0"/>
          <w:i/>
          <w:color w:val="0000FF"/>
        </w:rPr>
        <w:t xml:space="preserve">mengisikan id </w:t>
      </w:r>
    </w:p>
    <w:p w:rsidR="00BA1A33" w:rsidRPr="00BA1A33" w:rsidRDefault="00A54D87" w:rsidP="00BA1A33">
      <w:pPr>
        <w:pStyle w:val="Heading2"/>
        <w:numPr>
          <w:ilvl w:val="1"/>
          <w:numId w:val="25"/>
        </w:numPr>
        <w:rPr>
          <w:rFonts w:cs="Arial"/>
          <w:b w:val="0"/>
          <w:i/>
          <w:color w:val="1F497D" w:themeColor="text2"/>
        </w:rPr>
      </w:pPr>
      <w:r>
        <w:rPr>
          <w:rFonts w:cs="Arial"/>
          <w:b w:val="0"/>
          <w:i/>
          <w:color w:val="1F497D" w:themeColor="text2"/>
        </w:rPr>
        <w:t xml:space="preserve">Relawan </w:t>
      </w:r>
      <w:r w:rsidR="005A3664">
        <w:rPr>
          <w:rFonts w:cs="Arial"/>
          <w:b w:val="0"/>
          <w:i/>
          <w:color w:val="1F497D" w:themeColor="text2"/>
        </w:rPr>
        <w:t>mengisikan password</w:t>
      </w:r>
    </w:p>
    <w:p w:rsidR="00056E23" w:rsidRPr="00056E23" w:rsidRDefault="005A3664" w:rsidP="00BA1A33">
      <w:pPr>
        <w:pStyle w:val="Heading2"/>
        <w:numPr>
          <w:ilvl w:val="0"/>
          <w:numId w:val="0"/>
        </w:numPr>
        <w:spacing w:line="360" w:lineRule="auto"/>
        <w:rPr>
          <w:b w:val="0"/>
          <w:i/>
          <w:color w:val="0000FF"/>
          <w:lang w:val="id-ID"/>
        </w:rPr>
      </w:pPr>
      <w:r>
        <w:rPr>
          <w:b w:val="0"/>
          <w:i/>
          <w:color w:val="0000FF"/>
        </w:rPr>
        <w:t xml:space="preserve">3.4 </w:t>
      </w:r>
      <w:r>
        <w:rPr>
          <w:b w:val="0"/>
          <w:i/>
          <w:color w:val="0000FF"/>
        </w:rPr>
        <w:tab/>
      </w:r>
      <w:r w:rsidR="00056E23" w:rsidRPr="00056E23">
        <w:rPr>
          <w:b w:val="0"/>
          <w:i/>
          <w:color w:val="0000FF"/>
        </w:rPr>
        <w:t xml:space="preserve">Sistem </w:t>
      </w:r>
      <w:r>
        <w:rPr>
          <w:b w:val="0"/>
          <w:i/>
          <w:color w:val="0000FF"/>
        </w:rPr>
        <w:t>merequest permintaan login</w:t>
      </w:r>
    </w:p>
    <w:p w:rsidR="00CD2E3F" w:rsidRDefault="00056E23">
      <w:pPr>
        <w:pStyle w:val="Heading1"/>
        <w:widowControl/>
      </w:pPr>
      <w:r>
        <w:t>Normal Course</w:t>
      </w:r>
    </w:p>
    <w:p w:rsidR="00CD2E3F" w:rsidRDefault="00C83945" w:rsidP="00C935A8">
      <w:pPr>
        <w:rPr>
          <w:i/>
          <w:color w:val="0000FF"/>
        </w:rPr>
      </w:pPr>
      <w:r w:rsidRPr="00C935A8">
        <w:rPr>
          <w:i/>
          <w:color w:val="0000FF"/>
          <w:lang w:val="id-ID"/>
        </w:rPr>
        <w:t>4.1</w:t>
      </w:r>
      <w:r w:rsidRPr="00C935A8">
        <w:rPr>
          <w:i/>
          <w:color w:val="0000FF"/>
          <w:lang w:val="id-ID"/>
        </w:rPr>
        <w:tab/>
      </w:r>
      <w:r w:rsidR="005A3664">
        <w:rPr>
          <w:i/>
          <w:color w:val="0000FF"/>
        </w:rPr>
        <w:t>Relawan mengisikan id dan password untuk bisa login</w:t>
      </w:r>
      <w:r w:rsidR="005A3664">
        <w:rPr>
          <w:i/>
          <w:color w:val="0000FF"/>
        </w:rPr>
        <w:tab/>
      </w:r>
    </w:p>
    <w:p w:rsidR="00056E23" w:rsidRPr="00056E23" w:rsidRDefault="00056E23" w:rsidP="00C935A8">
      <w:pPr>
        <w:rPr>
          <w:i/>
          <w:color w:val="0000FF"/>
        </w:rPr>
      </w:pPr>
    </w:p>
    <w:p w:rsidR="00CD2E3F" w:rsidRDefault="00CD2E3F">
      <w:pPr>
        <w:pStyle w:val="Heading1"/>
        <w:widowControl/>
      </w:pPr>
      <w:bookmarkStart w:id="6" w:name="_Toc423410255"/>
      <w:bookmarkStart w:id="7" w:name="_Toc425054514"/>
      <w:bookmarkStart w:id="8" w:name="_Toc306633424"/>
      <w:r>
        <w:t>Post-Conditions</w:t>
      </w:r>
      <w:bookmarkEnd w:id="6"/>
      <w:bookmarkEnd w:id="7"/>
      <w:bookmarkEnd w:id="8"/>
    </w:p>
    <w:p w:rsidR="00CD2E3F" w:rsidRDefault="00520F9E" w:rsidP="00483177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5A3664" w:rsidRPr="00056E23">
        <w:rPr>
          <w:i/>
          <w:color w:val="0000FF"/>
        </w:rPr>
        <w:t xml:space="preserve">Sistem </w:t>
      </w:r>
      <w:r w:rsidR="005A3664">
        <w:rPr>
          <w:b/>
          <w:i/>
          <w:color w:val="0000FF"/>
        </w:rPr>
        <w:t>menampilkan halaman login sukses</w:t>
      </w:r>
    </w:p>
    <w:p w:rsidR="00056E23" w:rsidRDefault="00056E23" w:rsidP="00483177"/>
    <w:p w:rsidR="00056E23" w:rsidRDefault="00056E23" w:rsidP="00056E23">
      <w:pPr>
        <w:pStyle w:val="Heading1"/>
        <w:widowControl/>
      </w:pPr>
      <w:r>
        <w:t>Exceptions</w:t>
      </w:r>
    </w:p>
    <w:p w:rsidR="00056E23" w:rsidRDefault="00056E23" w:rsidP="00056E23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 xml:space="preserve">Sistem akan menampilkan </w:t>
      </w:r>
      <w:r w:rsidR="005A3664">
        <w:rPr>
          <w:i/>
          <w:color w:val="0000FF"/>
        </w:rPr>
        <w:t>password / id salah jika tidak cocok atau belum terdaftar</w:t>
      </w:r>
    </w:p>
    <w:p w:rsidR="005F2036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>Sistem</w:t>
      </w:r>
      <w:r w:rsidR="005A3664">
        <w:rPr>
          <w:i/>
          <w:color w:val="0000FF"/>
        </w:rPr>
        <w:t xml:space="preserve"> akan mengirim pessan error jika tidak ada koneksi internet</w:t>
      </w:r>
      <w:bookmarkStart w:id="9" w:name="_GoBack"/>
      <w:bookmarkEnd w:id="9"/>
    </w:p>
    <w:p w:rsidR="00056E23" w:rsidRPr="00056E23" w:rsidRDefault="00056E23" w:rsidP="00483177"/>
    <w:sectPr w:rsidR="00056E23" w:rsidRPr="00056E23" w:rsidSect="00303C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FF" w:rsidRDefault="005D2AFF">
      <w:pPr>
        <w:spacing w:line="240" w:lineRule="auto"/>
      </w:pPr>
      <w:r>
        <w:separator/>
      </w:r>
    </w:p>
  </w:endnote>
  <w:endnote w:type="continuationSeparator" w:id="0">
    <w:p w:rsidR="005D2AFF" w:rsidRDefault="005D2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E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Pr="002E0E6E" w:rsidRDefault="007114EF" w:rsidP="00CA146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CD2E3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96240A">
            <w:rPr>
              <w:lang w:val="id-ID"/>
            </w:rPr>
            <w:t xml:space="preserve">Team </w:t>
          </w:r>
          <w:r w:rsidR="002E0E6E">
            <w:t>Five</w:t>
          </w:r>
          <w:r w:rsidR="00CD2E3F">
            <w:t xml:space="preserve">, </w:t>
          </w:r>
          <w:r w:rsidR="002E0E6E">
            <w:rPr>
              <w:lang w:val="id-ID"/>
            </w:rPr>
            <w:t>201</w:t>
          </w:r>
          <w:r w:rsidR="002E0E6E"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jc w:val="right"/>
          </w:pPr>
          <w:r>
            <w:t xml:space="preserve">Page </w:t>
          </w:r>
          <w:r w:rsidR="00631C5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C56">
            <w:rPr>
              <w:rStyle w:val="PageNumber"/>
            </w:rPr>
            <w:fldChar w:fldCharType="separate"/>
          </w:r>
          <w:r w:rsidR="005A3664">
            <w:rPr>
              <w:rStyle w:val="PageNumber"/>
              <w:noProof/>
            </w:rPr>
            <w:t>4</w:t>
          </w:r>
          <w:r w:rsidR="00631C56">
            <w:rPr>
              <w:rStyle w:val="PageNumber"/>
            </w:rPr>
            <w:fldChar w:fldCharType="end"/>
          </w:r>
        </w:p>
      </w:tc>
    </w:tr>
  </w:tbl>
  <w:p w:rsidR="00CD2E3F" w:rsidRDefault="00CD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FF" w:rsidRDefault="005D2AFF">
      <w:pPr>
        <w:spacing w:line="240" w:lineRule="auto"/>
      </w:pPr>
      <w:r>
        <w:separator/>
      </w:r>
    </w:p>
  </w:footnote>
  <w:footnote w:type="continuationSeparator" w:id="0">
    <w:p w:rsidR="005D2AFF" w:rsidRDefault="005D2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3F" w:rsidRDefault="00CD2E3F">
    <w:pPr>
      <w:rPr>
        <w:sz w:val="24"/>
      </w:rPr>
    </w:pPr>
  </w:p>
  <w:p w:rsidR="00CD2E3F" w:rsidRDefault="00CD2E3F">
    <w:pPr>
      <w:pBdr>
        <w:top w:val="single" w:sz="6" w:space="1" w:color="auto"/>
      </w:pBdr>
      <w:rPr>
        <w:sz w:val="24"/>
      </w:rPr>
    </w:pPr>
  </w:p>
  <w:p w:rsidR="00CD2E3F" w:rsidRPr="002E0E6E" w:rsidRDefault="003C5B3F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34"/>
      </w:rPr>
    </w:pPr>
    <w:r w:rsidRPr="00742081">
      <w:rPr>
        <w:rFonts w:asciiTheme="minorHAnsi" w:hAnsiTheme="minorHAnsi" w:cstheme="minorHAnsi"/>
        <w:b/>
        <w:sz w:val="34"/>
        <w:lang w:val="id-ID"/>
      </w:rPr>
      <w:t xml:space="preserve">TEAM </w:t>
    </w:r>
    <w:r w:rsidR="002E0E6E">
      <w:rPr>
        <w:rFonts w:asciiTheme="minorHAnsi" w:hAnsiTheme="minorHAnsi" w:cstheme="minorHAnsi"/>
        <w:b/>
        <w:sz w:val="34"/>
      </w:rPr>
      <w:t>FIVE</w:t>
    </w:r>
  </w:p>
  <w:p w:rsidR="003C5B3F" w:rsidRDefault="003C5B3F">
    <w:pPr>
      <w:pBdr>
        <w:bottom w:val="single" w:sz="6" w:space="1" w:color="auto"/>
      </w:pBdr>
      <w:jc w:val="right"/>
      <w:rPr>
        <w:sz w:val="24"/>
      </w:rPr>
    </w:pPr>
  </w:p>
  <w:p w:rsidR="00CD2E3F" w:rsidRDefault="00CD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E3F">
      <w:tc>
        <w:tcPr>
          <w:tcW w:w="6379" w:type="dxa"/>
        </w:tcPr>
        <w:p w:rsidR="00CD2E3F" w:rsidRPr="002E0E6E" w:rsidRDefault="002E0E6E" w:rsidP="00663173">
          <w:r>
            <w:t>Sistem Informasi Recruitment Relawan</w:t>
          </w:r>
        </w:p>
      </w:tc>
      <w:tc>
        <w:tcPr>
          <w:tcW w:w="3179" w:type="dxa"/>
        </w:tcPr>
        <w:p w:rsidR="00CD2E3F" w:rsidRDefault="00CD2E3F" w:rsidP="00AC3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C338D">
            <w:rPr>
              <w:lang w:val="id-ID"/>
            </w:rPr>
            <w:t>1</w:t>
          </w:r>
          <w:r>
            <w:t>&gt;</w:t>
          </w:r>
        </w:p>
      </w:tc>
    </w:tr>
    <w:tr w:rsidR="00CD2E3F">
      <w:tc>
        <w:tcPr>
          <w:tcW w:w="6379" w:type="dxa"/>
        </w:tcPr>
        <w:p w:rsidR="00CD2E3F" w:rsidRDefault="003C5B3F" w:rsidP="002E0E6E">
          <w:r w:rsidRPr="003C5B3F">
            <w:t>Use C</w:t>
          </w:r>
          <w:r w:rsidR="007D38B4">
            <w:t xml:space="preserve">ase </w:t>
          </w:r>
          <w:r w:rsidR="002E0E6E">
            <w:t>Description</w:t>
          </w:r>
          <w:r w:rsidR="007D38B4">
            <w:t xml:space="preserve">: </w:t>
          </w:r>
          <w:r w:rsidR="007D38B4">
            <w:rPr>
              <w:lang w:val="id-ID"/>
            </w:rPr>
            <w:t>&lt;</w:t>
          </w:r>
          <w:r w:rsidR="002E0E6E">
            <w:t>Pendaftaran Akun</w:t>
          </w:r>
          <w:r w:rsidRPr="003C5B3F">
            <w:t>&gt;</w:t>
          </w:r>
        </w:p>
      </w:tc>
      <w:tc>
        <w:tcPr>
          <w:tcW w:w="3179" w:type="dxa"/>
        </w:tcPr>
        <w:p w:rsidR="00CD2E3F" w:rsidRDefault="00CD2E3F" w:rsidP="002E0E6E">
          <w:r>
            <w:t xml:space="preserve">  Date:  &lt;</w:t>
          </w:r>
          <w:r w:rsidR="002E0E6E">
            <w:t>21</w:t>
          </w:r>
          <w:r>
            <w:t>/</w:t>
          </w:r>
          <w:r w:rsidR="002E0E6E">
            <w:t>Maret</w:t>
          </w:r>
          <w:r>
            <w:t>/</w:t>
          </w:r>
          <w:r w:rsidR="002E0E6E">
            <w:rPr>
              <w:lang w:val="id-ID"/>
            </w:rPr>
            <w:t>201</w:t>
          </w:r>
          <w:r w:rsidR="002E0E6E">
            <w:t>8</w:t>
          </w:r>
          <w:r>
            <w:t>&gt;</w:t>
          </w:r>
        </w:p>
      </w:tc>
    </w:tr>
    <w:tr w:rsidR="00CD2E3F">
      <w:tc>
        <w:tcPr>
          <w:tcW w:w="9558" w:type="dxa"/>
          <w:gridSpan w:val="2"/>
        </w:tcPr>
        <w:p w:rsidR="00CD2E3F" w:rsidRPr="00663173" w:rsidRDefault="002E0E6E">
          <w:pPr>
            <w:rPr>
              <w:lang w:val="id-ID"/>
            </w:rPr>
          </w:pPr>
          <w:r>
            <w:t>Pendaftaran Akun</w:t>
          </w:r>
          <w:r w:rsidR="007D38B4">
            <w:rPr>
              <w:lang w:val="id-ID"/>
            </w:rPr>
            <w:t>.</w:t>
          </w:r>
          <w:r w:rsidR="00663173">
            <w:rPr>
              <w:lang w:val="id-ID"/>
            </w:rPr>
            <w:t>docx</w:t>
          </w:r>
        </w:p>
      </w:tc>
    </w:tr>
  </w:tbl>
  <w:p w:rsidR="00CD2E3F" w:rsidRDefault="00CD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85450"/>
    <w:multiLevelType w:val="multilevel"/>
    <w:tmpl w:val="726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C47B9"/>
    <w:multiLevelType w:val="multilevel"/>
    <w:tmpl w:val="879296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24230F"/>
    <w:multiLevelType w:val="hybridMultilevel"/>
    <w:tmpl w:val="012098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4D6703"/>
    <w:multiLevelType w:val="hybridMultilevel"/>
    <w:tmpl w:val="47B8E2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18"/>
  </w:num>
  <w:num w:numId="24">
    <w:abstractNumId w:val="17"/>
  </w:num>
  <w:num w:numId="25">
    <w:abstractNumId w:val="0"/>
    <w:lvlOverride w:ilvl="0">
      <w:startOverride w:val="4"/>
    </w:lvlOverride>
    <w:lvlOverride w:ilvl="1">
      <w:startOverride w:val="1"/>
    </w:lvlOverride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2"/>
    <w:rsid w:val="00010641"/>
    <w:rsid w:val="000172EE"/>
    <w:rsid w:val="0002516D"/>
    <w:rsid w:val="00056E23"/>
    <w:rsid w:val="000736A9"/>
    <w:rsid w:val="00090EB1"/>
    <w:rsid w:val="000A34BE"/>
    <w:rsid w:val="000B08B6"/>
    <w:rsid w:val="000C2DF7"/>
    <w:rsid w:val="000C590E"/>
    <w:rsid w:val="000E6F76"/>
    <w:rsid w:val="000F4616"/>
    <w:rsid w:val="00101678"/>
    <w:rsid w:val="00132C61"/>
    <w:rsid w:val="00140A9A"/>
    <w:rsid w:val="00140B8C"/>
    <w:rsid w:val="00171790"/>
    <w:rsid w:val="00190795"/>
    <w:rsid w:val="00194436"/>
    <w:rsid w:val="001B0BCA"/>
    <w:rsid w:val="001B3A07"/>
    <w:rsid w:val="001E2325"/>
    <w:rsid w:val="00220C0B"/>
    <w:rsid w:val="00227EBE"/>
    <w:rsid w:val="00287B9F"/>
    <w:rsid w:val="002A0326"/>
    <w:rsid w:val="002A1089"/>
    <w:rsid w:val="002A7D7C"/>
    <w:rsid w:val="002C6848"/>
    <w:rsid w:val="002E0852"/>
    <w:rsid w:val="002E0E6E"/>
    <w:rsid w:val="002F163C"/>
    <w:rsid w:val="00303CCC"/>
    <w:rsid w:val="00311E33"/>
    <w:rsid w:val="003132A5"/>
    <w:rsid w:val="00313817"/>
    <w:rsid w:val="00330811"/>
    <w:rsid w:val="00377B3A"/>
    <w:rsid w:val="00377C46"/>
    <w:rsid w:val="003C5B3F"/>
    <w:rsid w:val="003D43EC"/>
    <w:rsid w:val="003E551C"/>
    <w:rsid w:val="003F419B"/>
    <w:rsid w:val="00404D0E"/>
    <w:rsid w:val="004321D0"/>
    <w:rsid w:val="00432399"/>
    <w:rsid w:val="00467E76"/>
    <w:rsid w:val="00483177"/>
    <w:rsid w:val="004839CA"/>
    <w:rsid w:val="004D2840"/>
    <w:rsid w:val="004D53A4"/>
    <w:rsid w:val="004D7A7F"/>
    <w:rsid w:val="005171FC"/>
    <w:rsid w:val="00520F9E"/>
    <w:rsid w:val="00532EA4"/>
    <w:rsid w:val="0055193A"/>
    <w:rsid w:val="005717F4"/>
    <w:rsid w:val="00590ADC"/>
    <w:rsid w:val="00594DFC"/>
    <w:rsid w:val="005A3664"/>
    <w:rsid w:val="005B21BC"/>
    <w:rsid w:val="005D2AFF"/>
    <w:rsid w:val="005F2036"/>
    <w:rsid w:val="00631C56"/>
    <w:rsid w:val="0063562F"/>
    <w:rsid w:val="00637BA9"/>
    <w:rsid w:val="00652AB1"/>
    <w:rsid w:val="00663173"/>
    <w:rsid w:val="00671120"/>
    <w:rsid w:val="006711C4"/>
    <w:rsid w:val="0067731B"/>
    <w:rsid w:val="00692F9E"/>
    <w:rsid w:val="00697547"/>
    <w:rsid w:val="006A0EBB"/>
    <w:rsid w:val="006A6CBD"/>
    <w:rsid w:val="006D1135"/>
    <w:rsid w:val="006E3659"/>
    <w:rsid w:val="006E5A0A"/>
    <w:rsid w:val="006E5C5D"/>
    <w:rsid w:val="006E6641"/>
    <w:rsid w:val="007114EF"/>
    <w:rsid w:val="00724106"/>
    <w:rsid w:val="007308D6"/>
    <w:rsid w:val="007562DE"/>
    <w:rsid w:val="00757A81"/>
    <w:rsid w:val="007750DE"/>
    <w:rsid w:val="007B4DB4"/>
    <w:rsid w:val="007D38B4"/>
    <w:rsid w:val="00805686"/>
    <w:rsid w:val="00806031"/>
    <w:rsid w:val="00807EB4"/>
    <w:rsid w:val="00821AC1"/>
    <w:rsid w:val="008221E3"/>
    <w:rsid w:val="0084613A"/>
    <w:rsid w:val="00875EB1"/>
    <w:rsid w:val="0088321D"/>
    <w:rsid w:val="0088660D"/>
    <w:rsid w:val="008B3041"/>
    <w:rsid w:val="008F054A"/>
    <w:rsid w:val="008F0C11"/>
    <w:rsid w:val="00911907"/>
    <w:rsid w:val="00917AAE"/>
    <w:rsid w:val="00941A12"/>
    <w:rsid w:val="00946797"/>
    <w:rsid w:val="0096240A"/>
    <w:rsid w:val="00971C0B"/>
    <w:rsid w:val="009768C0"/>
    <w:rsid w:val="009A0C8E"/>
    <w:rsid w:val="009A224D"/>
    <w:rsid w:val="009A2F75"/>
    <w:rsid w:val="00A14732"/>
    <w:rsid w:val="00A1533B"/>
    <w:rsid w:val="00A42E06"/>
    <w:rsid w:val="00A54D87"/>
    <w:rsid w:val="00A61430"/>
    <w:rsid w:val="00A74010"/>
    <w:rsid w:val="00A77F9E"/>
    <w:rsid w:val="00A94540"/>
    <w:rsid w:val="00AA38B7"/>
    <w:rsid w:val="00AA77E8"/>
    <w:rsid w:val="00AC338D"/>
    <w:rsid w:val="00AE7A5C"/>
    <w:rsid w:val="00B40599"/>
    <w:rsid w:val="00B42E6B"/>
    <w:rsid w:val="00B81CE3"/>
    <w:rsid w:val="00B82112"/>
    <w:rsid w:val="00B97700"/>
    <w:rsid w:val="00BA1A33"/>
    <w:rsid w:val="00BB3DF5"/>
    <w:rsid w:val="00BE3EB8"/>
    <w:rsid w:val="00C14E47"/>
    <w:rsid w:val="00C45A4C"/>
    <w:rsid w:val="00C7749B"/>
    <w:rsid w:val="00C83945"/>
    <w:rsid w:val="00C91FDE"/>
    <w:rsid w:val="00C935A8"/>
    <w:rsid w:val="00CA1469"/>
    <w:rsid w:val="00CD2E3F"/>
    <w:rsid w:val="00CE3FFD"/>
    <w:rsid w:val="00D10476"/>
    <w:rsid w:val="00D4498C"/>
    <w:rsid w:val="00D57AA2"/>
    <w:rsid w:val="00D77312"/>
    <w:rsid w:val="00D832D1"/>
    <w:rsid w:val="00D869E1"/>
    <w:rsid w:val="00DA1593"/>
    <w:rsid w:val="00DA5CE2"/>
    <w:rsid w:val="00DD1868"/>
    <w:rsid w:val="00E2529A"/>
    <w:rsid w:val="00E767D8"/>
    <w:rsid w:val="00EC2018"/>
    <w:rsid w:val="00EC641C"/>
    <w:rsid w:val="00ED0334"/>
    <w:rsid w:val="00F07576"/>
    <w:rsid w:val="00F10BE0"/>
    <w:rsid w:val="00F1202B"/>
    <w:rsid w:val="00F12576"/>
    <w:rsid w:val="00F46879"/>
    <w:rsid w:val="00F7718D"/>
    <w:rsid w:val="00F91DD8"/>
    <w:rsid w:val="00FB0169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2%20Manajemen%20Teknologi%20Informasi\Semester%202\03.%20Requirements\01.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rup_ucspec</Template>
  <TotalTime>14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Iqbal</dc:creator>
  <cp:lastModifiedBy>Xiin Law</cp:lastModifiedBy>
  <cp:revision>7</cp:revision>
  <cp:lastPrinted>2011-10-31T10:24:00Z</cp:lastPrinted>
  <dcterms:created xsi:type="dcterms:W3CDTF">2018-03-21T11:54:00Z</dcterms:created>
  <dcterms:modified xsi:type="dcterms:W3CDTF">2018-04-18T12:44:00Z</dcterms:modified>
</cp:coreProperties>
</file>